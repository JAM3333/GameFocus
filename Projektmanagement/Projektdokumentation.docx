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68499073"/>
        <w:docPartObj>
          <w:docPartGallery w:val="Cover Pages"/>
          <w:docPartUnique/>
        </w:docPartObj>
      </w:sdtPr>
      <w:sdtContent>
        <w:p w14:paraId="5E20C692" w14:textId="4528B288" w:rsidR="003C0439" w:rsidRDefault="003C0439"/>
        <w:p w14:paraId="046D31E6" w14:textId="418A1911" w:rsidR="003C0439" w:rsidRDefault="00980B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135240" wp14:editId="01ED38CB">
                    <wp:simplePos x="0" y="0"/>
                    <wp:positionH relativeFrom="page">
                      <wp:posOffset>1128156</wp:posOffset>
                    </wp:positionH>
                    <wp:positionV relativeFrom="page">
                      <wp:posOffset>8063345</wp:posOffset>
                    </wp:positionV>
                    <wp:extent cx="5753100" cy="1128099"/>
                    <wp:effectExtent l="0" t="0" r="13335" b="15240"/>
                    <wp:wrapSquare wrapText="bothSides"/>
                    <wp:docPr id="113" name="Textfeld 10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280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3DF3F" w14:textId="0AECD7C7" w:rsidR="003C0439" w:rsidRPr="00980B62" w:rsidRDefault="003C0439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144"/>
                                      <w:szCs w:val="144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980B62">
                                      <w:rPr>
                                        <w:caps/>
                                        <w:color w:val="323E4F" w:themeColor="text2" w:themeShade="BF"/>
                                        <w:sz w:val="144"/>
                                        <w:szCs w:val="144"/>
                                      </w:rPr>
                                      <w:t>Game FOCUS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alias w:val="Untertitel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5835FA" w14:textId="11A13CA9" w:rsidR="003C0439" w:rsidRPr="00980B62" w:rsidRDefault="00980B62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96"/>
                                        <w:szCs w:val="96"/>
                                      </w:rPr>
                                    </w:pPr>
                                    <w:r w:rsidRPr="00980B62">
                                      <w:rPr>
                                        <w:smallCaps/>
                                        <w:color w:val="44546A" w:themeColor="text2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1352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05" o:spid="_x0000_s1026" type="#_x0000_t202" style="position:absolute;margin-left:88.85pt;margin-top:634.9pt;width:453pt;height:88.8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" filled="f" stroked="f" strokeweight=".5pt">
                    <v:textbox inset="0,0,0,0">
                      <w:txbxContent>
                        <w:p w14:paraId="3AC3DF3F" w14:textId="0AECD7C7" w:rsidR="003C0439" w:rsidRPr="00980B62" w:rsidRDefault="003C0439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144"/>
                                <w:szCs w:val="144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80B62">
                                <w:rPr>
                                  <w:caps/>
                                  <w:color w:val="323E4F" w:themeColor="text2" w:themeShade="BF"/>
                                  <w:sz w:val="144"/>
                                  <w:szCs w:val="144"/>
                                </w:rPr>
                                <w:t>Game FOCUS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96"/>
                              <w:szCs w:val="96"/>
                            </w:rPr>
                            <w:alias w:val="Untertitel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75835FA" w14:textId="11A13CA9" w:rsidR="003C0439" w:rsidRPr="00980B62" w:rsidRDefault="00980B62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96"/>
                                  <w:szCs w:val="96"/>
                                </w:rPr>
                              </w:pPr>
                              <w:r w:rsidRPr="00980B62">
                                <w:rPr>
                                  <w:smallCaps/>
                                  <w:color w:val="44546A" w:themeColor="text2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C04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C6E993" wp14:editId="6AFBA8D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0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46F528" w14:textId="24F6CFB7" w:rsidR="003C0439" w:rsidRDefault="003C0439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2024/25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C6E993" id="Textfeld 10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46F528" w14:textId="24F6CFB7" w:rsidR="003C0439" w:rsidRDefault="003C0439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2024/25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C04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89CE85" wp14:editId="70CBC8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0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89FAFB" w14:textId="5C52DC43" w:rsidR="003C0439" w:rsidRDefault="009927D6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9927D6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SIMON WALLNER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,</w:t>
                                    </w:r>
                                    <w:r w:rsidRPr="009927D6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9927D6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Jonas Muxel, Nils miessgang </w:t>
                                    </w:r>
                                  </w:p>
                                </w:sdtContent>
                              </w:sdt>
                              <w:p w14:paraId="2D6E3F95" w14:textId="6E317B03" w:rsidR="003C0439" w:rsidRDefault="003C0439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HTL Dornbirn</w:t>
                                    </w:r>
                                  </w:sdtContent>
                                </w:sdt>
                              </w:p>
                              <w:p w14:paraId="798A0D25" w14:textId="53C94839" w:rsidR="003C0439" w:rsidRDefault="003C0439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4bWI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389CE85" id="Textfeld 103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989FAFB" w14:textId="5C52DC43" w:rsidR="003C0439" w:rsidRDefault="009927D6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9927D6">
                                <w:rPr>
                                  <w:caps/>
                                  <w:sz w:val="28"/>
                                  <w:szCs w:val="28"/>
                                </w:rPr>
                                <w:t>SIMON WALLNER</w:t>
                              </w: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,</w:t>
                              </w:r>
                              <w:r w:rsidRPr="009927D6"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927D6"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Jonas Muxel, Nils miessgang </w:t>
                              </w:r>
                            </w:p>
                          </w:sdtContent>
                        </w:sdt>
                        <w:p w14:paraId="2D6E3F95" w14:textId="6E317B03" w:rsidR="003C0439" w:rsidRDefault="003C0439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HTL Dornbirn</w:t>
                              </w:r>
                            </w:sdtContent>
                          </w:sdt>
                        </w:p>
                        <w:p w14:paraId="798A0D25" w14:textId="53C94839" w:rsidR="003C0439" w:rsidRDefault="003C0439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4bWI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C043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D6AAAC0" wp14:editId="102565F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659028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FsRQNCMDAADDCgAADgAAAAAA&#10;AAAAAAAAAAAuAgAAZHJzL2Uyb0RvYy54bWxQSwECLQAUAAYACAAAACEAvdF3w9oAAAAFAQAADwAA&#10;AAAAAAAAAAAAAAB9BQAAZHJzL2Rvd25yZXYueG1sUEsFBgAAAAAEAAQA8wAAAIQ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3C0439">
            <w:br w:type="page"/>
          </w:r>
        </w:p>
      </w:sdtContent>
    </w:sdt>
    <w:p w14:paraId="0289D088" w14:textId="77777777" w:rsidR="0017436D" w:rsidRDefault="0017436D" w:rsidP="0017436D">
      <w:pPr>
        <w:pStyle w:val="berschrift1"/>
        <w:numPr>
          <w:ilvl w:val="0"/>
          <w:numId w:val="0"/>
        </w:numPr>
      </w:pPr>
      <w:bookmarkStart w:id="0" w:name="_Toc188948423"/>
      <w:r>
        <w:lastRenderedPageBreak/>
        <w:t>Vorwort</w:t>
      </w:r>
      <w:bookmarkEnd w:id="0"/>
    </w:p>
    <w:p w14:paraId="7C11B357" w14:textId="5347453C" w:rsidR="0017436D" w:rsidRDefault="0017436D" w:rsidP="0017436D"/>
    <w:p w14:paraId="2A607859" w14:textId="76BE6ED1" w:rsidR="0017436D" w:rsidRDefault="0017436D" w:rsidP="0017436D">
      <w:r>
        <w:t>Das vorliegende Projekt wurde vom Projektteam im Rahmen des SWP-Unterrichts der 4bWI an der HTL-Dornbirn verfasst. Die Arbeit behandelt das nutzen verschiedener Technologien im Frontend, sowie im Backend, mit Schwerpunkt auf einer sorgfältig implementierten API-Schnittstelle.</w:t>
      </w:r>
    </w:p>
    <w:p w14:paraId="712381FA" w14:textId="197CEE49" w:rsidR="0017436D" w:rsidRDefault="0017436D" w:rsidP="0017436D">
      <w:r>
        <w:t>Das Projekt wurde vom Projektteam kurz nach beginn des neuen Schuljahres 2024/25 gestartet, und wurde bis zum Ende des ersten Halbjahres bearbeitet.</w:t>
      </w:r>
    </w:p>
    <w:p w14:paraId="46607674" w14:textId="477771AF" w:rsidR="0017436D" w:rsidRDefault="0017436D" w:rsidP="0017436D">
      <w:r>
        <w:t>Wir wünschen ihnen viel Spaß und neue Erkenntnisse beim Lesen dieser Diplomarbeit.</w:t>
      </w:r>
    </w:p>
    <w:p w14:paraId="55694178" w14:textId="77777777" w:rsidR="00E6652D" w:rsidRDefault="00E6652D" w:rsidP="0017436D"/>
    <w:p w14:paraId="581DC838" w14:textId="229820A3" w:rsidR="0017436D" w:rsidRDefault="00E6652D" w:rsidP="00E6652D">
      <w:pPr>
        <w:pStyle w:val="berschrift1"/>
        <w:numPr>
          <w:ilvl w:val="0"/>
          <w:numId w:val="0"/>
        </w:numPr>
      </w:pPr>
      <w:bookmarkStart w:id="1" w:name="_Toc188948424"/>
      <w:r>
        <w:t>A</w:t>
      </w:r>
      <w:r w:rsidR="0017436D">
        <w:t>bstract</w:t>
      </w:r>
      <w:bookmarkEnd w:id="1"/>
    </w:p>
    <w:p w14:paraId="704D8FD4" w14:textId="77777777" w:rsidR="00CB021D" w:rsidRDefault="00CB021D" w:rsidP="0017436D"/>
    <w:p w14:paraId="70BBA106" w14:textId="6CE855BF" w:rsidR="00E6652D" w:rsidRDefault="00E6652D" w:rsidP="0017436D">
      <w:r>
        <w:t xml:space="preserve">This </w:t>
      </w:r>
      <w:proofErr w:type="spellStart"/>
      <w:r>
        <w:t>aim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crate</w:t>
      </w:r>
      <w:proofErr w:type="spellEnd"/>
      <w:r>
        <w:t xml:space="preserve"> the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GameFocus</w:t>
      </w:r>
      <w:proofErr w:type="spellEnd"/>
      <w:r>
        <w:t xml:space="preserve">. </w:t>
      </w:r>
      <w:proofErr w:type="spellStart"/>
      <w:r w:rsidRPr="00E6652D">
        <w:t>GameFocus</w:t>
      </w:r>
      <w:proofErr w:type="spellEnd"/>
      <w:r w:rsidRPr="00E6652D">
        <w:t xml:space="preserve"> </w:t>
      </w:r>
      <w:proofErr w:type="spellStart"/>
      <w:r w:rsidRPr="00E6652D">
        <w:t>is</w:t>
      </w:r>
      <w:proofErr w:type="spellEnd"/>
      <w:r w:rsidRPr="00E6652D">
        <w:t xml:space="preserve"> a </w:t>
      </w:r>
      <w:proofErr w:type="spellStart"/>
      <w:r w:rsidRPr="00E6652D">
        <w:t>dynamic</w:t>
      </w:r>
      <w:proofErr w:type="spellEnd"/>
      <w:r w:rsidRPr="00E6652D">
        <w:t xml:space="preserve"> </w:t>
      </w:r>
      <w:proofErr w:type="spellStart"/>
      <w:r w:rsidRPr="00E6652D">
        <w:t>web</w:t>
      </w:r>
      <w:proofErr w:type="spellEnd"/>
      <w:r w:rsidRPr="00E6652D">
        <w:t xml:space="preserve"> </w:t>
      </w:r>
      <w:proofErr w:type="spellStart"/>
      <w:r w:rsidRPr="00E6652D">
        <w:t>application</w:t>
      </w:r>
      <w:proofErr w:type="spellEnd"/>
      <w:r w:rsidRPr="00E6652D">
        <w:t xml:space="preserve"> </w:t>
      </w:r>
      <w:proofErr w:type="spellStart"/>
      <w:r w:rsidRPr="00E6652D">
        <w:t>designed</w:t>
      </w:r>
      <w:proofErr w:type="spellEnd"/>
      <w:r w:rsidRPr="00E6652D">
        <w:t xml:space="preserve"> to </w:t>
      </w:r>
      <w:proofErr w:type="spellStart"/>
      <w:r w:rsidRPr="00E6652D">
        <w:t>compare</w:t>
      </w:r>
      <w:proofErr w:type="spellEnd"/>
      <w:r w:rsidRPr="00E6652D">
        <w:t xml:space="preserve"> game </w:t>
      </w:r>
      <w:proofErr w:type="spellStart"/>
      <w:r w:rsidRPr="00E6652D">
        <w:t>data</w:t>
      </w:r>
      <w:proofErr w:type="spellEnd"/>
      <w:r w:rsidRPr="00E6652D">
        <w:t xml:space="preserve">, such </w:t>
      </w:r>
      <w:proofErr w:type="spellStart"/>
      <w:r w:rsidRPr="00E6652D">
        <w:t>as</w:t>
      </w:r>
      <w:proofErr w:type="spellEnd"/>
      <w:r w:rsidRPr="00E6652D">
        <w:t xml:space="preserve"> </w:t>
      </w:r>
      <w:proofErr w:type="spellStart"/>
      <w:r w:rsidRPr="00E6652D">
        <w:t>prices</w:t>
      </w:r>
      <w:proofErr w:type="spellEnd"/>
      <w:r w:rsidRPr="00E6652D">
        <w:t xml:space="preserve"> and </w:t>
      </w:r>
      <w:proofErr w:type="spellStart"/>
      <w:r w:rsidRPr="00E6652D">
        <w:t>player</w:t>
      </w:r>
      <w:proofErr w:type="spellEnd"/>
      <w:r w:rsidRPr="00E6652D">
        <w:t xml:space="preserve"> </w:t>
      </w:r>
      <w:proofErr w:type="spellStart"/>
      <w:r w:rsidRPr="00E6652D">
        <w:t>count</w:t>
      </w:r>
      <w:proofErr w:type="spellEnd"/>
      <w:r w:rsidRPr="00E6652D">
        <w:t xml:space="preserve">, </w:t>
      </w:r>
      <w:proofErr w:type="spellStart"/>
      <w:r w:rsidRPr="00E6652D">
        <w:t>across</w:t>
      </w:r>
      <w:proofErr w:type="spellEnd"/>
      <w:r w:rsidRPr="00E6652D">
        <w:t xml:space="preserve"> multiple </w:t>
      </w:r>
      <w:proofErr w:type="spellStart"/>
      <w:r w:rsidRPr="00E6652D">
        <w:t>gaming</w:t>
      </w:r>
      <w:proofErr w:type="spellEnd"/>
      <w:r w:rsidRPr="00E6652D">
        <w:t xml:space="preserve"> </w:t>
      </w:r>
      <w:proofErr w:type="spellStart"/>
      <w:r w:rsidRPr="00E6652D">
        <w:t>platforms</w:t>
      </w:r>
      <w:proofErr w:type="spellEnd"/>
      <w:r w:rsidRPr="00E6652D">
        <w:t xml:space="preserve"> like Steam, Epic Games, GOG, EA Games, and Microsoft/Xbox. The </w:t>
      </w:r>
      <w:proofErr w:type="spellStart"/>
      <w:r w:rsidRPr="00E6652D">
        <w:t>platform</w:t>
      </w:r>
      <w:proofErr w:type="spellEnd"/>
      <w:r w:rsidRPr="00E6652D">
        <w:t xml:space="preserve"> </w:t>
      </w:r>
      <w:proofErr w:type="spellStart"/>
      <w:r w:rsidRPr="00E6652D">
        <w:t>allows</w:t>
      </w:r>
      <w:proofErr w:type="spellEnd"/>
      <w:r w:rsidRPr="00E6652D">
        <w:t xml:space="preserve"> </w:t>
      </w:r>
      <w:proofErr w:type="spellStart"/>
      <w:r w:rsidRPr="00E6652D">
        <w:t>users</w:t>
      </w:r>
      <w:proofErr w:type="spellEnd"/>
      <w:r w:rsidRPr="00E6652D">
        <w:t xml:space="preserve"> to track </w:t>
      </w:r>
      <w:proofErr w:type="spellStart"/>
      <w:r w:rsidRPr="00E6652D">
        <w:t>prices</w:t>
      </w:r>
      <w:proofErr w:type="spellEnd"/>
      <w:r w:rsidRPr="00E6652D">
        <w:t xml:space="preserve">, </w:t>
      </w:r>
      <w:proofErr w:type="spellStart"/>
      <w:r w:rsidRPr="00E6652D">
        <w:t>discover</w:t>
      </w:r>
      <w:proofErr w:type="spellEnd"/>
      <w:r w:rsidRPr="00E6652D">
        <w:t xml:space="preserve"> </w:t>
      </w:r>
      <w:proofErr w:type="spellStart"/>
      <w:r w:rsidRPr="00E6652D">
        <w:t>discounts</w:t>
      </w:r>
      <w:proofErr w:type="spellEnd"/>
      <w:r w:rsidRPr="00E6652D">
        <w:t xml:space="preserve">, and save </w:t>
      </w:r>
      <w:proofErr w:type="spellStart"/>
      <w:r w:rsidRPr="00E6652D">
        <w:t>their</w:t>
      </w:r>
      <w:proofErr w:type="spellEnd"/>
      <w:r w:rsidRPr="00E6652D">
        <w:t xml:space="preserve"> </w:t>
      </w:r>
      <w:proofErr w:type="spellStart"/>
      <w:r w:rsidRPr="00E6652D">
        <w:t>favorite</w:t>
      </w:r>
      <w:proofErr w:type="spellEnd"/>
      <w:r w:rsidRPr="00E6652D">
        <w:t xml:space="preserve"> </w:t>
      </w:r>
      <w:proofErr w:type="spellStart"/>
      <w:r w:rsidRPr="00E6652D">
        <w:t>games</w:t>
      </w:r>
      <w:proofErr w:type="spellEnd"/>
      <w:r w:rsidRPr="00E6652D">
        <w:t xml:space="preserve"> </w:t>
      </w:r>
      <w:proofErr w:type="spellStart"/>
      <w:r w:rsidRPr="00E6652D">
        <w:t>as</w:t>
      </w:r>
      <w:proofErr w:type="spellEnd"/>
      <w:r w:rsidRPr="00E6652D">
        <w:t xml:space="preserve"> </w:t>
      </w:r>
      <w:proofErr w:type="spellStart"/>
      <w:r w:rsidRPr="00E6652D">
        <w:t>bookmarks</w:t>
      </w:r>
      <w:proofErr w:type="spellEnd"/>
      <w:r w:rsidRPr="00E6652D">
        <w:t xml:space="preserve">. Users </w:t>
      </w:r>
      <w:proofErr w:type="spellStart"/>
      <w:r w:rsidRPr="00E6652D">
        <w:t>can</w:t>
      </w:r>
      <w:proofErr w:type="spellEnd"/>
      <w:r w:rsidRPr="00E6652D">
        <w:t xml:space="preserve"> </w:t>
      </w:r>
      <w:proofErr w:type="spellStart"/>
      <w:r w:rsidRPr="00E6652D">
        <w:t>receive</w:t>
      </w:r>
      <w:proofErr w:type="spellEnd"/>
      <w:r w:rsidRPr="00E6652D">
        <w:t xml:space="preserve"> email </w:t>
      </w:r>
      <w:proofErr w:type="spellStart"/>
      <w:r w:rsidRPr="00E6652D">
        <w:t>notifications</w:t>
      </w:r>
      <w:proofErr w:type="spellEnd"/>
      <w:r w:rsidRPr="00E6652D">
        <w:t xml:space="preserve"> </w:t>
      </w:r>
      <w:proofErr w:type="spellStart"/>
      <w:r w:rsidRPr="00E6652D">
        <w:t>when</w:t>
      </w:r>
      <w:proofErr w:type="spellEnd"/>
      <w:r w:rsidRPr="00E6652D">
        <w:t xml:space="preserve"> </w:t>
      </w:r>
      <w:proofErr w:type="spellStart"/>
      <w:r w:rsidRPr="00E6652D">
        <w:t>their</w:t>
      </w:r>
      <w:proofErr w:type="spellEnd"/>
      <w:r w:rsidRPr="00E6652D">
        <w:t xml:space="preserve"> </w:t>
      </w:r>
      <w:proofErr w:type="spellStart"/>
      <w:r w:rsidRPr="00E6652D">
        <w:t>bookmarked</w:t>
      </w:r>
      <w:proofErr w:type="spellEnd"/>
      <w:r w:rsidRPr="00E6652D">
        <w:t xml:space="preserve"> </w:t>
      </w:r>
      <w:proofErr w:type="spellStart"/>
      <w:r w:rsidRPr="00E6652D">
        <w:t>games</w:t>
      </w:r>
      <w:proofErr w:type="spellEnd"/>
      <w:r w:rsidRPr="00E6652D">
        <w:t xml:space="preserve"> </w:t>
      </w:r>
      <w:proofErr w:type="spellStart"/>
      <w:r w:rsidRPr="00E6652D">
        <w:t>go</w:t>
      </w:r>
      <w:proofErr w:type="spellEnd"/>
      <w:r w:rsidRPr="00E6652D">
        <w:t xml:space="preserve"> on </w:t>
      </w:r>
      <w:proofErr w:type="spellStart"/>
      <w:r w:rsidRPr="00E6652D">
        <w:t>sale</w:t>
      </w:r>
      <w:proofErr w:type="spellEnd"/>
      <w:r w:rsidRPr="00E6652D">
        <w:t xml:space="preserve">. The </w:t>
      </w:r>
      <w:proofErr w:type="spellStart"/>
      <w:r w:rsidRPr="00E6652D">
        <w:t>application</w:t>
      </w:r>
      <w:proofErr w:type="spellEnd"/>
      <w:r w:rsidRPr="00E6652D">
        <w:t xml:space="preserve"> </w:t>
      </w:r>
      <w:proofErr w:type="spellStart"/>
      <w:r w:rsidRPr="00E6652D">
        <w:t>features</w:t>
      </w:r>
      <w:proofErr w:type="spellEnd"/>
      <w:r w:rsidRPr="00E6652D">
        <w:t xml:space="preserve"> a backend API </w:t>
      </w:r>
      <w:proofErr w:type="spellStart"/>
      <w:r w:rsidRPr="00E6652D">
        <w:t>for</w:t>
      </w:r>
      <w:proofErr w:type="spellEnd"/>
      <w:r w:rsidRPr="00E6652D">
        <w:t xml:space="preserve"> </w:t>
      </w:r>
      <w:proofErr w:type="spellStart"/>
      <w:r w:rsidRPr="00E6652D">
        <w:t>user</w:t>
      </w:r>
      <w:proofErr w:type="spellEnd"/>
      <w:r w:rsidRPr="00E6652D">
        <w:t xml:space="preserve"> </w:t>
      </w:r>
      <w:proofErr w:type="spellStart"/>
      <w:r w:rsidRPr="00E6652D">
        <w:t>login</w:t>
      </w:r>
      <w:proofErr w:type="spellEnd"/>
      <w:r w:rsidRPr="00E6652D">
        <w:t xml:space="preserve">, bookmark </w:t>
      </w:r>
      <w:proofErr w:type="spellStart"/>
      <w:r w:rsidRPr="00E6652D">
        <w:t>management</w:t>
      </w:r>
      <w:proofErr w:type="spellEnd"/>
      <w:r w:rsidRPr="00E6652D">
        <w:t xml:space="preserve">, and </w:t>
      </w:r>
      <w:proofErr w:type="spellStart"/>
      <w:r w:rsidRPr="00E6652D">
        <w:t>notifications</w:t>
      </w:r>
      <w:proofErr w:type="spellEnd"/>
      <w:r w:rsidRPr="00E6652D">
        <w:t>.</w:t>
      </w:r>
    </w:p>
    <w:p w14:paraId="47B8405B" w14:textId="77777777" w:rsidR="0017436D" w:rsidRDefault="0017436D">
      <w:pPr>
        <w:rPr>
          <w:rFonts w:asciiTheme="majorHAnsi" w:eastAsiaTheme="majorEastAsia" w:hAnsiTheme="majorHAnsi" w:cstheme="majorBidi"/>
          <w:b/>
          <w:color w:val="222A35" w:themeColor="text2" w:themeShade="80"/>
          <w:kern w:val="0"/>
          <w:sz w:val="32"/>
          <w:szCs w:val="32"/>
          <w:lang w:eastAsia="de-AT"/>
          <w14:ligatures w14:val="none"/>
        </w:rPr>
      </w:pPr>
      <w:r>
        <w:br w:type="page"/>
      </w:r>
    </w:p>
    <w:sdt>
      <w:sdtPr>
        <w:rPr>
          <w:lang w:val="de-DE"/>
        </w:rPr>
        <w:id w:val="779680249"/>
        <w:docPartObj>
          <w:docPartGallery w:val="Table of Contents"/>
          <w:docPartUnique/>
        </w:docPartObj>
      </w:sdtPr>
      <w:sdtEndPr>
        <w:rPr>
          <w:rFonts w:ascii="Aptos" w:eastAsiaTheme="minorHAnsi" w:hAnsi="Aptos" w:cstheme="minorBidi"/>
          <w:bCs/>
          <w:color w:val="262626" w:themeColor="text1" w:themeTint="D9"/>
          <w:kern w:val="2"/>
          <w:sz w:val="22"/>
          <w:szCs w:val="22"/>
          <w:lang w:eastAsia="en-US"/>
          <w14:ligatures w14:val="standardContextual"/>
        </w:rPr>
      </w:sdtEndPr>
      <w:sdtContent>
        <w:p w14:paraId="578132A4" w14:textId="702B49B9" w:rsidR="003C0439" w:rsidRDefault="003C043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17DC02D" w14:textId="21DA7E0F" w:rsidR="00A041B8" w:rsidRDefault="003C043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948423" w:history="1">
            <w:r w:rsidR="00A041B8" w:rsidRPr="00EC7937">
              <w:rPr>
                <w:rStyle w:val="Hyperlink"/>
                <w:noProof/>
              </w:rPr>
              <w:t>Vorwort</w:t>
            </w:r>
            <w:r w:rsidR="00A041B8">
              <w:rPr>
                <w:noProof/>
                <w:webHidden/>
              </w:rPr>
              <w:tab/>
            </w:r>
            <w:r w:rsidR="00A041B8">
              <w:rPr>
                <w:noProof/>
                <w:webHidden/>
              </w:rPr>
              <w:fldChar w:fldCharType="begin"/>
            </w:r>
            <w:r w:rsidR="00A041B8">
              <w:rPr>
                <w:noProof/>
                <w:webHidden/>
              </w:rPr>
              <w:instrText xml:space="preserve"> PAGEREF _Toc188948423 \h </w:instrText>
            </w:r>
            <w:r w:rsidR="00A041B8">
              <w:rPr>
                <w:noProof/>
                <w:webHidden/>
              </w:rPr>
            </w:r>
            <w:r w:rsidR="00A041B8">
              <w:rPr>
                <w:noProof/>
                <w:webHidden/>
              </w:rPr>
              <w:fldChar w:fldCharType="separate"/>
            </w:r>
            <w:r w:rsidR="00A041B8">
              <w:rPr>
                <w:noProof/>
                <w:webHidden/>
              </w:rPr>
              <w:t>1</w:t>
            </w:r>
            <w:r w:rsidR="00A041B8">
              <w:rPr>
                <w:noProof/>
                <w:webHidden/>
              </w:rPr>
              <w:fldChar w:fldCharType="end"/>
            </w:r>
          </w:hyperlink>
        </w:p>
        <w:p w14:paraId="00425F9C" w14:textId="4CA7C137" w:rsidR="00A041B8" w:rsidRDefault="00A041B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8424" w:history="1">
            <w:r w:rsidRPr="00EC7937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A8E76" w14:textId="4C7B90F4" w:rsidR="00A041B8" w:rsidRDefault="00A041B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8425" w:history="1">
            <w:r w:rsidRPr="00EC7937">
              <w:rPr>
                <w:rStyle w:val="Hyperlink"/>
                <w:noProof/>
              </w:rPr>
              <w:t>Impressum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ED7A" w14:textId="2EC8BF6D" w:rsidR="00A041B8" w:rsidRDefault="00A041B8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8426" w:history="1">
            <w:r w:rsidRPr="00EC7937">
              <w:rPr>
                <w:rStyle w:val="Hyperlink"/>
                <w:noProof/>
              </w:rPr>
              <w:t>Projektteam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5AC3" w14:textId="517A6698" w:rsidR="00A041B8" w:rsidRDefault="00A041B8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8427" w:history="1">
            <w:r w:rsidRPr="00EC7937">
              <w:rPr>
                <w:rStyle w:val="Hyperlink"/>
                <w:noProof/>
              </w:rPr>
              <w:t>Simon Wallner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B70B" w14:textId="18B3049B" w:rsidR="00A041B8" w:rsidRDefault="00A041B8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8428" w:history="1">
            <w:r w:rsidRPr="00EC7937">
              <w:rPr>
                <w:rStyle w:val="Hyperlink"/>
                <w:noProof/>
              </w:rPr>
              <w:t>Jonas Muxel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6F06C" w14:textId="3FA7FD55" w:rsidR="00A041B8" w:rsidRDefault="00A041B8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8429" w:history="1">
            <w:r w:rsidRPr="00EC7937">
              <w:rPr>
                <w:rStyle w:val="Hyperlink"/>
                <w:noProof/>
              </w:rPr>
              <w:t>Nils Miessgang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22764" w14:textId="542AE680" w:rsidR="00A041B8" w:rsidRDefault="00A041B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8430" w:history="1">
            <w:r w:rsidRPr="00EC793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EC7937">
              <w:rPr>
                <w:rStyle w:val="Hyperlink"/>
                <w:noProof/>
              </w:rPr>
              <w:t>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DFE18" w14:textId="01B6D7EF" w:rsidR="00A041B8" w:rsidRDefault="00A041B8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8431" w:history="1">
            <w:r w:rsidRPr="00EC793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EC7937">
              <w:rPr>
                <w:rStyle w:val="Hyperlink"/>
                <w:noProof/>
              </w:rPr>
              <w:t>Projektauftrag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C598" w14:textId="412D37F3" w:rsidR="00A041B8" w:rsidRDefault="00A041B8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8432" w:history="1">
            <w:r w:rsidRPr="00EC793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EC7937">
              <w:rPr>
                <w:rStyle w:val="Hyperlink"/>
                <w:noProof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E4131" w14:textId="6E8BB5E5" w:rsidR="00A041B8" w:rsidRDefault="00A041B8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8433" w:history="1">
            <w:r w:rsidRPr="00EC7937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EC7937">
              <w:rPr>
                <w:rStyle w:val="Hyperlink"/>
                <w:noProof/>
              </w:rPr>
              <w:t>Umweltanalyse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7E100" w14:textId="3E01D716" w:rsidR="00A041B8" w:rsidRDefault="00A041B8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8434" w:history="1">
            <w:r w:rsidRPr="00EC7937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EC7937">
              <w:rPr>
                <w:rStyle w:val="Hyperlink"/>
                <w:noProof/>
              </w:rPr>
              <w:t>Projektstrukturplan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7B90" w14:textId="2DC23C1C" w:rsidR="00A041B8" w:rsidRDefault="00A041B8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8435" w:history="1">
            <w:r w:rsidRPr="00EC7937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EC7937">
              <w:rPr>
                <w:rStyle w:val="Hyperlink"/>
                <w:noProof/>
              </w:rPr>
              <w:t>Meilensteinplan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436DA" w14:textId="392AAC2F" w:rsidR="00A041B8" w:rsidRDefault="00A041B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8436" w:history="1">
            <w:r w:rsidRPr="00EC793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EC7937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267B" w14:textId="497FCF52" w:rsidR="00A041B8" w:rsidRDefault="00A041B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8437" w:history="1">
            <w:r w:rsidRPr="00EC793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EC7937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61BFD" w14:textId="24D55CD5" w:rsidR="00A041B8" w:rsidRDefault="00A041B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8438" w:history="1">
            <w:r w:rsidRPr="00EC793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EC7937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CBAE9" w14:textId="28E61586" w:rsidR="00A041B8" w:rsidRDefault="00A041B8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8439" w:history="1">
            <w:r w:rsidRPr="00EC793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EC7937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B5C2D" w14:textId="02629AB1" w:rsidR="00A041B8" w:rsidRDefault="00A041B8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8440" w:history="1">
            <w:r w:rsidRPr="00EC793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EC7937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C1AE4" w14:textId="7E1B4FD1" w:rsidR="00A041B8" w:rsidRDefault="00A041B8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8441" w:history="1">
            <w:r w:rsidRPr="00EC7937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EC7937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7012" w14:textId="1C21FF59" w:rsidR="00A041B8" w:rsidRDefault="00A041B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8442" w:history="1">
            <w:r w:rsidRPr="00EC793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EC7937">
              <w:rPr>
                <w:rStyle w:val="Hyperlink"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5B2D" w14:textId="2B10EA53" w:rsidR="00A041B8" w:rsidRDefault="00A041B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val="de-AT" w:eastAsia="de-AT"/>
            </w:rPr>
          </w:pPr>
          <w:hyperlink w:anchor="_Toc188948443" w:history="1">
            <w:r w:rsidRPr="00EC793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val="de-AT" w:eastAsia="de-AT"/>
              </w:rPr>
              <w:tab/>
            </w:r>
            <w:r w:rsidRPr="00EC7937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_Toc188948443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A069" w14:textId="5B0E91E8" w:rsidR="003C0439" w:rsidRDefault="003C0439">
          <w:r>
            <w:rPr>
              <w:b/>
              <w:bCs/>
            </w:rPr>
            <w:fldChar w:fldCharType="end"/>
          </w:r>
        </w:p>
      </w:sdtContent>
    </w:sdt>
    <w:p w14:paraId="68DD81A7" w14:textId="4E44CA57" w:rsidR="007C7EFC" w:rsidRPr="007C7EFC" w:rsidRDefault="007C7EFC" w:rsidP="007C7EFC">
      <w:r>
        <w:br w:type="page"/>
      </w:r>
    </w:p>
    <w:p w14:paraId="03B64A4F" w14:textId="460195B0" w:rsidR="003C0439" w:rsidRDefault="003C0439" w:rsidP="007C7EFC">
      <w:pPr>
        <w:pStyle w:val="berschrift1"/>
        <w:numPr>
          <w:ilvl w:val="0"/>
          <w:numId w:val="0"/>
        </w:numPr>
      </w:pPr>
      <w:bookmarkStart w:id="2" w:name="_Toc188948425"/>
      <w:r>
        <w:lastRenderedPageBreak/>
        <w:t>Impressum</w:t>
      </w:r>
      <w:bookmarkEnd w:id="2"/>
    </w:p>
    <w:p w14:paraId="33BBBDBE" w14:textId="77777777" w:rsidR="007C7EFC" w:rsidRDefault="007C7EFC" w:rsidP="007C7EFC"/>
    <w:p w14:paraId="586CA907" w14:textId="77777777" w:rsidR="007C7EFC" w:rsidRPr="007C7EFC" w:rsidRDefault="007C7EFC" w:rsidP="007C7EFC"/>
    <w:p w14:paraId="1A5B5C3B" w14:textId="1B5501F9" w:rsidR="003C0439" w:rsidRDefault="003C0439" w:rsidP="007C7EFC">
      <w:pPr>
        <w:pStyle w:val="berschrift2"/>
        <w:numPr>
          <w:ilvl w:val="0"/>
          <w:numId w:val="0"/>
        </w:numPr>
      </w:pPr>
      <w:bookmarkStart w:id="3" w:name="_Toc188948426"/>
      <w:r>
        <w:t>Projektteam</w:t>
      </w:r>
      <w:bookmarkEnd w:id="3"/>
    </w:p>
    <w:p w14:paraId="573A525A" w14:textId="77777777" w:rsidR="007C7EFC" w:rsidRPr="007C7EFC" w:rsidRDefault="007C7EFC" w:rsidP="007C7EFC"/>
    <w:p w14:paraId="61790947" w14:textId="6B4677DE" w:rsidR="003C0439" w:rsidRDefault="003C0439" w:rsidP="007C7EFC">
      <w:pPr>
        <w:pStyle w:val="berschrift3"/>
        <w:numPr>
          <w:ilvl w:val="0"/>
          <w:numId w:val="0"/>
        </w:numPr>
        <w:ind w:left="360" w:hanging="360"/>
      </w:pPr>
      <w:bookmarkStart w:id="4" w:name="_Toc188948427"/>
      <w:r>
        <w:t>S</w:t>
      </w:r>
      <w:r w:rsidR="007C7EFC">
        <w:t>imon Wallner</w:t>
      </w:r>
      <w:bookmarkEnd w:id="4"/>
    </w:p>
    <w:p w14:paraId="14B425FD" w14:textId="40133868" w:rsidR="007C7EFC" w:rsidRPr="007C7EFC" w:rsidRDefault="007C7EFC" w:rsidP="007C7EFC"/>
    <w:p w14:paraId="065E3057" w14:textId="2854D9F5" w:rsidR="007C7EFC" w:rsidRDefault="007C7EFC" w:rsidP="007C7EFC">
      <w:pPr>
        <w:pStyle w:val="berschrift3"/>
        <w:numPr>
          <w:ilvl w:val="0"/>
          <w:numId w:val="0"/>
        </w:numPr>
        <w:ind w:left="360" w:hanging="360"/>
      </w:pPr>
      <w:bookmarkStart w:id="5" w:name="_Toc188948428"/>
      <w:r>
        <w:t>Jonas Muxel</w:t>
      </w:r>
      <w:bookmarkEnd w:id="5"/>
    </w:p>
    <w:p w14:paraId="5DEA627A" w14:textId="53A0DD15" w:rsidR="007C7EFC" w:rsidRPr="007C7EFC" w:rsidRDefault="007C7EFC" w:rsidP="007C7EFC">
      <w:r>
        <w:t>a</w:t>
      </w:r>
    </w:p>
    <w:p w14:paraId="25DD0D26" w14:textId="21D768C8" w:rsidR="007C7EFC" w:rsidRDefault="007C7EFC" w:rsidP="007C7EFC">
      <w:pPr>
        <w:pStyle w:val="berschrift3"/>
        <w:numPr>
          <w:ilvl w:val="0"/>
          <w:numId w:val="0"/>
        </w:numPr>
        <w:ind w:left="360" w:hanging="360"/>
      </w:pPr>
      <w:bookmarkStart w:id="6" w:name="_Toc188948429"/>
      <w:r>
        <w:t>Nils Miessgang</w:t>
      </w:r>
      <w:bookmarkEnd w:id="6"/>
    </w:p>
    <w:p w14:paraId="12638CEE" w14:textId="4A5E2300" w:rsidR="007C7EFC" w:rsidRDefault="007C7EFC" w:rsidP="007C7EFC">
      <w:r>
        <w:t>A</w:t>
      </w:r>
    </w:p>
    <w:p w14:paraId="1871A645" w14:textId="77777777" w:rsidR="007C7EFC" w:rsidRDefault="007C7EFC">
      <w:r>
        <w:br w:type="page"/>
      </w:r>
    </w:p>
    <w:p w14:paraId="4EB329F9" w14:textId="4FB2347A" w:rsidR="007C7EFC" w:rsidRDefault="007C7EFC" w:rsidP="007C7EFC">
      <w:pPr>
        <w:pStyle w:val="berschrift1"/>
      </w:pPr>
      <w:bookmarkStart w:id="7" w:name="_Toc188948430"/>
      <w:r>
        <w:lastRenderedPageBreak/>
        <w:t>Projektmanagement</w:t>
      </w:r>
      <w:bookmarkEnd w:id="7"/>
    </w:p>
    <w:p w14:paraId="5880A6E8" w14:textId="61963B71" w:rsidR="005F0D98" w:rsidRDefault="005F0D98" w:rsidP="005F0D98">
      <w:pPr>
        <w:pStyle w:val="berschrift2"/>
      </w:pPr>
      <w:bookmarkStart w:id="8" w:name="_Toc188948431"/>
      <w:r>
        <w:t>Projektauftrag</w:t>
      </w:r>
      <w:bookmarkEnd w:id="8"/>
    </w:p>
    <w:p w14:paraId="72FC8068" w14:textId="343B8B2F" w:rsidR="005F0D98" w:rsidRDefault="005F0D98" w:rsidP="005F0D98">
      <w:pPr>
        <w:pStyle w:val="berschrift2"/>
      </w:pPr>
      <w:bookmarkStart w:id="9" w:name="_Toc188948432"/>
      <w:r>
        <w:t>Projektziele</w:t>
      </w:r>
      <w:bookmarkEnd w:id="9"/>
    </w:p>
    <w:p w14:paraId="1067B34A" w14:textId="42B2A203" w:rsidR="005F0D98" w:rsidRDefault="005F0D98" w:rsidP="005F0D98">
      <w:pPr>
        <w:pStyle w:val="berschrift2"/>
      </w:pPr>
      <w:bookmarkStart w:id="10" w:name="_Toc188948433"/>
      <w:r>
        <w:t>Umweltanalyse</w:t>
      </w:r>
      <w:bookmarkEnd w:id="10"/>
    </w:p>
    <w:p w14:paraId="07BAB808" w14:textId="0236A614" w:rsidR="005F0D98" w:rsidRDefault="005F0D98" w:rsidP="005F0D98">
      <w:pPr>
        <w:pStyle w:val="berschrift2"/>
      </w:pPr>
      <w:bookmarkStart w:id="11" w:name="_Toc188948434"/>
      <w:r>
        <w:t>Projektstrukturplan</w:t>
      </w:r>
      <w:bookmarkEnd w:id="11"/>
    </w:p>
    <w:p w14:paraId="357FB686" w14:textId="6D1C8D16" w:rsidR="005F0D98" w:rsidRDefault="005F0D98" w:rsidP="005F0D98">
      <w:pPr>
        <w:pStyle w:val="berschrift2"/>
      </w:pPr>
      <w:bookmarkStart w:id="12" w:name="_Toc188948435"/>
      <w:r>
        <w:t>Meilensteinplan</w:t>
      </w:r>
      <w:bookmarkEnd w:id="12"/>
    </w:p>
    <w:p w14:paraId="396AEA6D" w14:textId="55B02286" w:rsidR="005F0D98" w:rsidRDefault="005F0D98" w:rsidP="005F0D98">
      <w:r>
        <w:br w:type="page"/>
      </w:r>
    </w:p>
    <w:p w14:paraId="4C6FD0A2" w14:textId="16B3B81A" w:rsidR="005F0D98" w:rsidRDefault="005F0D98" w:rsidP="005F0D98">
      <w:pPr>
        <w:pStyle w:val="berschrift1"/>
      </w:pPr>
      <w:bookmarkStart w:id="13" w:name="_Toc188948436"/>
      <w:r>
        <w:lastRenderedPageBreak/>
        <w:t>Aufgabenstellung</w:t>
      </w:r>
      <w:bookmarkEnd w:id="13"/>
    </w:p>
    <w:p w14:paraId="0B7EBD93" w14:textId="77777777" w:rsidR="005F0D98" w:rsidRDefault="005F0D98" w:rsidP="005F0D98"/>
    <w:p w14:paraId="380950B5" w14:textId="77777777" w:rsidR="005F0D98" w:rsidRDefault="005F0D98" w:rsidP="005F0D98"/>
    <w:p w14:paraId="74417D71" w14:textId="77777777" w:rsidR="005F0D98" w:rsidRDefault="005F0D98" w:rsidP="005F0D98"/>
    <w:p w14:paraId="4B49BA2B" w14:textId="77777777" w:rsidR="005F0D98" w:rsidRPr="005F0D98" w:rsidRDefault="005F0D98" w:rsidP="005F0D98"/>
    <w:p w14:paraId="17F062DE" w14:textId="775BF263" w:rsidR="005F0D98" w:rsidRPr="005F0D98" w:rsidRDefault="005F0D98" w:rsidP="005F0D98">
      <w:pPr>
        <w:pStyle w:val="berschrift1"/>
      </w:pPr>
      <w:bookmarkStart w:id="14" w:name="_Toc188948437"/>
      <w:r>
        <w:t>Konzept</w:t>
      </w:r>
      <w:bookmarkEnd w:id="14"/>
    </w:p>
    <w:p w14:paraId="20B11B72" w14:textId="4576A29B" w:rsidR="005F0D98" w:rsidRPr="005F0D98" w:rsidRDefault="005F0D98" w:rsidP="005F0D98">
      <w:r>
        <w:br w:type="page"/>
      </w:r>
    </w:p>
    <w:p w14:paraId="066665EC" w14:textId="2EB519B7" w:rsidR="007C7EFC" w:rsidRDefault="005F0D98" w:rsidP="005F0D98">
      <w:pPr>
        <w:pStyle w:val="berschrift1"/>
      </w:pPr>
      <w:bookmarkStart w:id="15" w:name="_Toc188948438"/>
      <w:r>
        <w:lastRenderedPageBreak/>
        <w:t>Umsetzung</w:t>
      </w:r>
      <w:bookmarkEnd w:id="15"/>
    </w:p>
    <w:p w14:paraId="7870F9B8" w14:textId="756D4467" w:rsidR="005F0D98" w:rsidRDefault="005F0D98" w:rsidP="005F0D98">
      <w:pPr>
        <w:pStyle w:val="berschrift2"/>
      </w:pPr>
      <w:bookmarkStart w:id="16" w:name="_Toc188948439"/>
      <w:r>
        <w:t>Mockup</w:t>
      </w:r>
      <w:bookmarkEnd w:id="16"/>
    </w:p>
    <w:p w14:paraId="57151624" w14:textId="77777777" w:rsidR="00E6652D" w:rsidRDefault="00E6652D" w:rsidP="00E6652D">
      <w:pPr>
        <w:keepNext/>
      </w:pPr>
      <w:r w:rsidRPr="00E6652D">
        <w:drawing>
          <wp:inline distT="0" distB="0" distL="0" distR="0" wp14:anchorId="67EAFFDD" wp14:editId="1CC07078">
            <wp:extent cx="5760720" cy="6235700"/>
            <wp:effectExtent l="0" t="0" r="0" b="0"/>
            <wp:docPr id="1116606829" name="Grafik 1" descr="Ein Bild, das Text, Screenshot, Menschliches Gesicht, Perso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06829" name="Grafik 1" descr="Ein Bild, das Text, Screenshot, Menschliches Gesicht, Person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472E" w14:textId="0673D564" w:rsidR="00E6652D" w:rsidRDefault="00E6652D" w:rsidP="00E6652D">
      <w:pPr>
        <w:pStyle w:val="Beschriftung"/>
      </w:pPr>
      <w:bookmarkStart w:id="17" w:name="_Toc188948411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GameFocus</w:t>
      </w:r>
      <w:proofErr w:type="spellEnd"/>
      <w:r>
        <w:t xml:space="preserve"> Mockup Homepage</w:t>
      </w:r>
      <w:bookmarkEnd w:id="17"/>
    </w:p>
    <w:p w14:paraId="36D08928" w14:textId="50EAB456" w:rsidR="00E6652D" w:rsidRPr="00E6652D" w:rsidRDefault="00E6652D" w:rsidP="00E6652D">
      <w:r w:rsidRPr="00E6652D">
        <w:rPr>
          <w:noProof/>
        </w:rPr>
        <w:lastRenderedPageBreak/>
        <w:t xml:space="preserve"> </w:t>
      </w:r>
      <w:r w:rsidRPr="00E6652D">
        <w:drawing>
          <wp:inline distT="0" distB="0" distL="0" distR="0" wp14:anchorId="56AA9317" wp14:editId="6D2B32A1">
            <wp:extent cx="5760720" cy="4759325"/>
            <wp:effectExtent l="0" t="0" r="0" b="3175"/>
            <wp:docPr id="399415011" name="Grafik 1" descr="Ein Bild, das Text, Screenshot, Website, Onlinewerb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5011" name="Grafik 1" descr="Ein Bild, das Text, Screenshot, Website, Onlinewerbung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0429" w14:textId="33F107E8" w:rsidR="005F0D98" w:rsidRDefault="005F0D98" w:rsidP="005F0D98">
      <w:pPr>
        <w:pStyle w:val="berschrift2"/>
      </w:pPr>
      <w:bookmarkStart w:id="18" w:name="_Toc188948440"/>
      <w:r>
        <w:t>Frontend</w:t>
      </w:r>
      <w:bookmarkEnd w:id="18"/>
    </w:p>
    <w:p w14:paraId="26E0C957" w14:textId="278EF954" w:rsidR="00E6652D" w:rsidRDefault="00E6652D" w:rsidP="00E6652D">
      <w:pPr>
        <w:pStyle w:val="berschrift2"/>
      </w:pPr>
      <w:bookmarkStart w:id="19" w:name="_Toc188948441"/>
      <w:r>
        <w:t>Backend</w:t>
      </w:r>
      <w:bookmarkEnd w:id="19"/>
    </w:p>
    <w:p w14:paraId="1D4E0E66" w14:textId="283390E2" w:rsidR="00E6652D" w:rsidRDefault="00E6652D" w:rsidP="00E6652D">
      <w:pPr>
        <w:pStyle w:val="berschrift1"/>
      </w:pPr>
      <w:bookmarkStart w:id="20" w:name="_Toc188948442"/>
      <w:r>
        <w:t xml:space="preserve">API </w:t>
      </w:r>
      <w:proofErr w:type="spellStart"/>
      <w:r>
        <w:t>Documentation</w:t>
      </w:r>
      <w:bookmarkEnd w:id="20"/>
      <w:proofErr w:type="spellEnd"/>
    </w:p>
    <w:p w14:paraId="5CD366E5" w14:textId="4BBB87E8" w:rsidR="00E6652D" w:rsidRDefault="00E6652D">
      <w:r>
        <w:br w:type="page"/>
      </w:r>
    </w:p>
    <w:p w14:paraId="65783293" w14:textId="411CCEED" w:rsidR="00E6652D" w:rsidRDefault="00E6652D" w:rsidP="00E6652D">
      <w:pPr>
        <w:pStyle w:val="berschrift1"/>
      </w:pPr>
      <w:bookmarkStart w:id="21" w:name="_Toc188948443"/>
      <w:r>
        <w:lastRenderedPageBreak/>
        <w:t>Abbildungsverzeichnis</w:t>
      </w:r>
      <w:bookmarkEnd w:id="21"/>
    </w:p>
    <w:p w14:paraId="3E869865" w14:textId="77777777" w:rsidR="00E6652D" w:rsidRPr="00E6652D" w:rsidRDefault="00E6652D" w:rsidP="00E6652D"/>
    <w:p w14:paraId="5F3D94B5" w14:textId="7C871687" w:rsidR="00E6652D" w:rsidRDefault="00E6652D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val="de-AT" w:eastAsia="de-AT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88948411" w:history="1">
        <w:r w:rsidRPr="00F26AAB">
          <w:rPr>
            <w:rStyle w:val="Hyperlink"/>
            <w:noProof/>
          </w:rPr>
          <w:t>Abbildung 1: GameFocus Mockup Homepage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_Toc188948411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59B5B5" w14:textId="587ED425" w:rsidR="00E6652D" w:rsidRDefault="00E6652D" w:rsidP="00E6652D">
      <w:r>
        <w:fldChar w:fldCharType="end"/>
      </w:r>
    </w:p>
    <w:p w14:paraId="0E56A5FB" w14:textId="77777777" w:rsidR="00E6652D" w:rsidRPr="00E6652D" w:rsidRDefault="00E6652D" w:rsidP="00E6652D"/>
    <w:sectPr w:rsidR="00E6652D" w:rsidRPr="00E6652D" w:rsidSect="003C0439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814CF" w14:textId="77777777" w:rsidR="00C52D38" w:rsidRDefault="00C52D38" w:rsidP="003C0439">
      <w:pPr>
        <w:spacing w:after="0" w:line="240" w:lineRule="auto"/>
      </w:pPr>
      <w:r>
        <w:separator/>
      </w:r>
    </w:p>
  </w:endnote>
  <w:endnote w:type="continuationSeparator" w:id="0">
    <w:p w14:paraId="58864049" w14:textId="77777777" w:rsidR="00C52D38" w:rsidRDefault="00C52D38" w:rsidP="003C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6AA17" w14:textId="68E2B12D" w:rsidR="00607FCF" w:rsidRDefault="00607FCF" w:rsidP="00607FCF">
    <w:pPr>
      <w:pStyle w:val="Fuzeile"/>
      <w:jc w:val="right"/>
    </w:pPr>
    <w:r>
      <w:t>Simon Wallner, Jonas Muxel, Nils Miessgang</w:t>
    </w:r>
    <w:r>
      <w:tab/>
    </w:r>
    <w:r w:rsidRPr="00607FCF">
      <w:t xml:space="preserve"> </w:t>
    </w:r>
    <w:r>
      <w:t xml:space="preserve"> </w:t>
    </w:r>
    <w:r>
      <w:tab/>
      <w:t xml:space="preserve">Seite </w:t>
    </w:r>
    <w:sdt>
      <w:sdtPr>
        <w:id w:val="158302736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6</w:t>
        </w:r>
        <w:r>
          <w:fldChar w:fldCharType="end"/>
        </w:r>
      </w:sdtContent>
    </w:sdt>
  </w:p>
  <w:p w14:paraId="65D1DC44" w14:textId="57C803EE" w:rsidR="00607FCF" w:rsidRDefault="00607F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8E108" w14:textId="77777777" w:rsidR="00C52D38" w:rsidRDefault="00C52D38" w:rsidP="003C0439">
      <w:pPr>
        <w:spacing w:after="0" w:line="240" w:lineRule="auto"/>
      </w:pPr>
      <w:r>
        <w:separator/>
      </w:r>
    </w:p>
  </w:footnote>
  <w:footnote w:type="continuationSeparator" w:id="0">
    <w:p w14:paraId="16F47D31" w14:textId="77777777" w:rsidR="00C52D38" w:rsidRDefault="00C52D38" w:rsidP="003C0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53A53"/>
    <w:multiLevelType w:val="multilevel"/>
    <w:tmpl w:val="9B2085E2"/>
    <w:lvl w:ilvl="0">
      <w:start w:val="1"/>
      <w:numFmt w:val="decimal"/>
      <w:pStyle w:val="Formatvorlag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ED870A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DF7EC2"/>
    <w:multiLevelType w:val="multilevel"/>
    <w:tmpl w:val="1938CE7C"/>
    <w:lvl w:ilvl="0">
      <w:start w:val="1"/>
      <w:numFmt w:val="decimal"/>
      <w:pStyle w:val="berschrift1"/>
      <w:lvlText w:val="%1"/>
      <w:lvlJc w:val="left"/>
      <w:pPr>
        <w:ind w:left="1340" w:hanging="432"/>
      </w:pPr>
    </w:lvl>
    <w:lvl w:ilvl="1">
      <w:start w:val="1"/>
      <w:numFmt w:val="decimal"/>
      <w:pStyle w:val="berschrift2"/>
      <w:lvlText w:val="%1.%2"/>
      <w:lvlJc w:val="left"/>
      <w:pPr>
        <w:ind w:left="1484" w:hanging="576"/>
      </w:pPr>
    </w:lvl>
    <w:lvl w:ilvl="2">
      <w:start w:val="1"/>
      <w:numFmt w:val="decimal"/>
      <w:lvlText w:val="%1.%2.%3"/>
      <w:lvlJc w:val="left"/>
      <w:pPr>
        <w:ind w:left="1628" w:hanging="720"/>
      </w:pPr>
    </w:lvl>
    <w:lvl w:ilvl="3">
      <w:start w:val="1"/>
      <w:numFmt w:val="decimal"/>
      <w:lvlText w:val="%1.%2.%3.%4"/>
      <w:lvlJc w:val="left"/>
      <w:pPr>
        <w:ind w:left="1772" w:hanging="864"/>
      </w:pPr>
    </w:lvl>
    <w:lvl w:ilvl="4">
      <w:start w:val="1"/>
      <w:numFmt w:val="decimal"/>
      <w:lvlText w:val="%1.%2.%3.%4.%5"/>
      <w:lvlJc w:val="left"/>
      <w:pPr>
        <w:ind w:left="1916" w:hanging="1008"/>
      </w:pPr>
    </w:lvl>
    <w:lvl w:ilvl="5">
      <w:start w:val="1"/>
      <w:numFmt w:val="decimal"/>
      <w:lvlText w:val="%1.%2.%3.%4.%5.%6"/>
      <w:lvlJc w:val="left"/>
      <w:pPr>
        <w:ind w:left="2060" w:hanging="1152"/>
      </w:pPr>
    </w:lvl>
    <w:lvl w:ilvl="6">
      <w:start w:val="1"/>
      <w:numFmt w:val="decimal"/>
      <w:lvlText w:val="%1.%2.%3.%4.%5.%6.%7"/>
      <w:lvlJc w:val="left"/>
      <w:pPr>
        <w:ind w:left="2204" w:hanging="1296"/>
      </w:pPr>
    </w:lvl>
    <w:lvl w:ilvl="7">
      <w:start w:val="1"/>
      <w:numFmt w:val="decimal"/>
      <w:lvlText w:val="%1.%2.%3.%4.%5.%6.%7.%8"/>
      <w:lvlJc w:val="left"/>
      <w:pPr>
        <w:ind w:left="2348" w:hanging="1440"/>
      </w:pPr>
    </w:lvl>
    <w:lvl w:ilvl="8">
      <w:start w:val="1"/>
      <w:numFmt w:val="decimal"/>
      <w:lvlText w:val="%1.%2.%3.%4.%5.%6.%7.%8.%9"/>
      <w:lvlJc w:val="left"/>
      <w:pPr>
        <w:ind w:left="2492" w:hanging="1584"/>
      </w:pPr>
    </w:lvl>
  </w:abstractNum>
  <w:abstractNum w:abstractNumId="3" w15:restartNumberingAfterBreak="0">
    <w:nsid w:val="51D50C1F"/>
    <w:multiLevelType w:val="hybridMultilevel"/>
    <w:tmpl w:val="F7CAACD6"/>
    <w:lvl w:ilvl="0" w:tplc="1480EE7C">
      <w:start w:val="1"/>
      <w:numFmt w:val="decimal"/>
      <w:pStyle w:val="berschrift3"/>
      <w:lvlText w:val="%1.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930" w:hanging="360"/>
      </w:pPr>
    </w:lvl>
    <w:lvl w:ilvl="2" w:tplc="0C07001B" w:tentative="1">
      <w:start w:val="1"/>
      <w:numFmt w:val="lowerRoman"/>
      <w:lvlText w:val="%3."/>
      <w:lvlJc w:val="right"/>
      <w:pPr>
        <w:ind w:left="1650" w:hanging="180"/>
      </w:pPr>
    </w:lvl>
    <w:lvl w:ilvl="3" w:tplc="0C07000F" w:tentative="1">
      <w:start w:val="1"/>
      <w:numFmt w:val="decimal"/>
      <w:lvlText w:val="%4."/>
      <w:lvlJc w:val="left"/>
      <w:pPr>
        <w:ind w:left="2370" w:hanging="360"/>
      </w:pPr>
    </w:lvl>
    <w:lvl w:ilvl="4" w:tplc="0C070019" w:tentative="1">
      <w:start w:val="1"/>
      <w:numFmt w:val="lowerLetter"/>
      <w:lvlText w:val="%5."/>
      <w:lvlJc w:val="left"/>
      <w:pPr>
        <w:ind w:left="3090" w:hanging="360"/>
      </w:pPr>
    </w:lvl>
    <w:lvl w:ilvl="5" w:tplc="0C07001B" w:tentative="1">
      <w:start w:val="1"/>
      <w:numFmt w:val="lowerRoman"/>
      <w:lvlText w:val="%6."/>
      <w:lvlJc w:val="right"/>
      <w:pPr>
        <w:ind w:left="3810" w:hanging="180"/>
      </w:pPr>
    </w:lvl>
    <w:lvl w:ilvl="6" w:tplc="0C07000F" w:tentative="1">
      <w:start w:val="1"/>
      <w:numFmt w:val="decimal"/>
      <w:lvlText w:val="%7."/>
      <w:lvlJc w:val="left"/>
      <w:pPr>
        <w:ind w:left="4530" w:hanging="360"/>
      </w:pPr>
    </w:lvl>
    <w:lvl w:ilvl="7" w:tplc="0C070019" w:tentative="1">
      <w:start w:val="1"/>
      <w:numFmt w:val="lowerLetter"/>
      <w:lvlText w:val="%8."/>
      <w:lvlJc w:val="left"/>
      <w:pPr>
        <w:ind w:left="5250" w:hanging="360"/>
      </w:pPr>
    </w:lvl>
    <w:lvl w:ilvl="8" w:tplc="0C07001B" w:tentative="1">
      <w:start w:val="1"/>
      <w:numFmt w:val="lowerRoman"/>
      <w:lvlText w:val="%9."/>
      <w:lvlJc w:val="right"/>
      <w:pPr>
        <w:ind w:left="5970" w:hanging="180"/>
      </w:pPr>
    </w:lvl>
  </w:abstractNum>
  <w:num w:numId="1" w16cid:durableId="2054883125">
    <w:abstractNumId w:val="2"/>
  </w:num>
  <w:num w:numId="2" w16cid:durableId="1473206440">
    <w:abstractNumId w:val="0"/>
  </w:num>
  <w:num w:numId="3" w16cid:durableId="1355154920">
    <w:abstractNumId w:val="3"/>
  </w:num>
  <w:num w:numId="4" w16cid:durableId="314726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33"/>
    <w:rsid w:val="00036026"/>
    <w:rsid w:val="000D7FEA"/>
    <w:rsid w:val="0017436D"/>
    <w:rsid w:val="00331892"/>
    <w:rsid w:val="00366133"/>
    <w:rsid w:val="003C0439"/>
    <w:rsid w:val="004A6ABF"/>
    <w:rsid w:val="005F0D98"/>
    <w:rsid w:val="00607FCF"/>
    <w:rsid w:val="00737B6B"/>
    <w:rsid w:val="007C7EFC"/>
    <w:rsid w:val="00980B62"/>
    <w:rsid w:val="009927D6"/>
    <w:rsid w:val="009C49A2"/>
    <w:rsid w:val="00A041B8"/>
    <w:rsid w:val="00A046E5"/>
    <w:rsid w:val="00AA6249"/>
    <w:rsid w:val="00B65E2C"/>
    <w:rsid w:val="00B76196"/>
    <w:rsid w:val="00C52885"/>
    <w:rsid w:val="00C52D38"/>
    <w:rsid w:val="00CB021D"/>
    <w:rsid w:val="00E6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8B9178"/>
  <w15:chartTrackingRefBased/>
  <w15:docId w15:val="{D2C5097C-791A-499E-80C2-64984484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2885"/>
    <w:rPr>
      <w:rFonts w:ascii="Aptos" w:hAnsi="Aptos"/>
      <w:color w:val="262626" w:themeColor="text1" w:themeTint="D9"/>
      <w:lang w:val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7C7EFC"/>
    <w:pPr>
      <w:keepNext/>
      <w:keepLines/>
      <w:numPr>
        <w:numId w:val="1"/>
      </w:numPr>
      <w:pBdr>
        <w:bottom w:val="single" w:sz="4" w:space="1" w:color="auto"/>
      </w:pBdr>
      <w:spacing w:before="240" w:after="0"/>
      <w:ind w:left="715" w:hanging="431"/>
      <w:outlineLvl w:val="0"/>
    </w:pPr>
    <w:rPr>
      <w:rFonts w:asciiTheme="majorHAnsi" w:eastAsiaTheme="majorEastAsia" w:hAnsiTheme="majorHAnsi" w:cstheme="majorBidi"/>
      <w:b/>
      <w:color w:val="222A35" w:themeColor="text2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C7EFC"/>
    <w:pPr>
      <w:keepNext/>
      <w:keepLines/>
      <w:numPr>
        <w:ilvl w:val="1"/>
        <w:numId w:val="1"/>
      </w:numPr>
      <w:spacing w:before="40" w:after="0"/>
      <w:ind w:left="975" w:hanging="578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7EFC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222A35" w:themeColor="text2" w:themeShade="80"/>
      <w:sz w:val="24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1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1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1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1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1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1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7EFC"/>
    <w:rPr>
      <w:rFonts w:asciiTheme="majorHAnsi" w:eastAsiaTheme="majorEastAsia" w:hAnsiTheme="majorHAnsi" w:cstheme="majorBidi"/>
      <w:b/>
      <w:color w:val="222A35" w:themeColor="text2" w:themeShade="8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7EFC"/>
    <w:rPr>
      <w:rFonts w:asciiTheme="majorHAnsi" w:eastAsiaTheme="majorEastAsia" w:hAnsiTheme="majorHAnsi" w:cstheme="majorBidi"/>
      <w:b/>
      <w:color w:val="222A35" w:themeColor="text2" w:themeShade="80"/>
      <w:sz w:val="28"/>
      <w:szCs w:val="26"/>
      <w:lang w:val="de-DE"/>
    </w:rPr>
  </w:style>
  <w:style w:type="paragraph" w:customStyle="1" w:styleId="Formatvorlage1">
    <w:name w:val="Formatvorlage1"/>
    <w:basedOn w:val="berschrift1"/>
    <w:link w:val="Formatvorlage1Zchn"/>
    <w:qFormat/>
    <w:rsid w:val="00A046E5"/>
    <w:pPr>
      <w:numPr>
        <w:numId w:val="2"/>
      </w:numPr>
      <w:pBdr>
        <w:left w:val="threeDEmboss" w:sz="24" w:space="4" w:color="FFE599" w:themeColor="accent4" w:themeTint="66"/>
        <w:bottom w:val="triple" w:sz="4" w:space="1" w:color="FFD966" w:themeColor="accent4" w:themeTint="99"/>
      </w:pBdr>
      <w:spacing w:after="120"/>
      <w:ind w:left="431" w:hanging="431"/>
    </w:pPr>
    <w:rPr>
      <w:rFonts w:ascii="Bahnschrift SemiBold" w:hAnsi="Bahnschrift SemiBold"/>
      <w:lang w:val="de-AT"/>
    </w:rPr>
  </w:style>
  <w:style w:type="character" w:customStyle="1" w:styleId="Formatvorlage1Zchn">
    <w:name w:val="Formatvorlage1 Zchn"/>
    <w:basedOn w:val="berschrift1Zchn"/>
    <w:link w:val="Formatvorlage1"/>
    <w:rsid w:val="00A046E5"/>
    <w:rPr>
      <w:rFonts w:ascii="Bahnschrift SemiBold" w:eastAsiaTheme="majorEastAsia" w:hAnsi="Bahnschrift SemiBold" w:cstheme="majorBidi"/>
      <w:b/>
      <w:color w:val="2F5496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7EFC"/>
    <w:rPr>
      <w:rFonts w:asciiTheme="majorHAnsi" w:eastAsiaTheme="majorEastAsia" w:hAnsiTheme="majorHAnsi" w:cstheme="majorBidi"/>
      <w:color w:val="222A35" w:themeColor="text2" w:themeShade="80"/>
      <w:sz w:val="24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133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133"/>
    <w:rPr>
      <w:rFonts w:eastAsiaTheme="majorEastAsia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133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133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133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133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36613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133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1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133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366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133"/>
    <w:rPr>
      <w:rFonts w:ascii="Aptos" w:hAnsi="Aptos"/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3661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13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133"/>
    <w:rPr>
      <w:rFonts w:ascii="Aptos" w:hAnsi="Aptos"/>
      <w:i/>
      <w:iCs/>
      <w:color w:val="2F5496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366133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C0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439"/>
    <w:rPr>
      <w:rFonts w:ascii="Aptos" w:hAnsi="Aptos"/>
      <w:color w:val="262626" w:themeColor="text1" w:themeTint="D9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C0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0439"/>
    <w:rPr>
      <w:rFonts w:ascii="Aptos" w:hAnsi="Aptos"/>
      <w:color w:val="262626" w:themeColor="text1" w:themeTint="D9"/>
      <w:lang w:val="de-DE"/>
    </w:rPr>
  </w:style>
  <w:style w:type="paragraph" w:styleId="KeinLeerraum">
    <w:name w:val="No Spacing"/>
    <w:link w:val="KeinLeerraumZchn"/>
    <w:uiPriority w:val="1"/>
    <w:qFormat/>
    <w:rsid w:val="003C0439"/>
    <w:pPr>
      <w:spacing w:after="0" w:line="240" w:lineRule="auto"/>
    </w:pPr>
    <w:rPr>
      <w:rFonts w:eastAsiaTheme="minorEastAsia"/>
      <w:kern w:val="0"/>
      <w:lang w:eastAsia="de-AT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C0439"/>
    <w:rPr>
      <w:rFonts w:eastAsiaTheme="minorEastAsia"/>
      <w:kern w:val="0"/>
      <w:lang w:eastAsia="de-AT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0439"/>
    <w:pPr>
      <w:numPr>
        <w:numId w:val="0"/>
      </w:numPr>
      <w:outlineLvl w:val="9"/>
    </w:pPr>
    <w:rPr>
      <w:kern w:val="0"/>
      <w:lang w:val="de-AT"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7C7EF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C7EF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C7EF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C7EFC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665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E6652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2024/25</PublishDate>
  <Abstract/>
  <CompanyAddress>4bWI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0B6A75-3F4E-4F2E-B28F-DFED1DCB8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452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Dornbirn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FOCUS</dc:title>
  <dc:subject/>
  <dc:creator>SIMON WALLNER, Jonas Muxel, Nils miessgang</dc:creator>
  <cp:keywords/>
  <dc:description/>
  <cp:lastModifiedBy>Jonas Muxel</cp:lastModifiedBy>
  <cp:revision>10</cp:revision>
  <dcterms:created xsi:type="dcterms:W3CDTF">2025-01-28T06:59:00Z</dcterms:created>
  <dcterms:modified xsi:type="dcterms:W3CDTF">2025-01-28T08:20:00Z</dcterms:modified>
</cp:coreProperties>
</file>